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85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043"/>
        <w:gridCol w:w="3744"/>
      </w:tblGrid>
      <w:tr w:rsidR="007A0F44" w:rsidRPr="004E3F36" w14:paraId="2871247F" w14:textId="77777777" w:rsidTr="004E3F36">
        <w:trPr>
          <w:trHeight w:hRule="exact" w:val="1944"/>
        </w:trPr>
        <w:tc>
          <w:tcPr>
            <w:tcW w:w="5043" w:type="dxa"/>
            <w:tcMar>
              <w:right w:w="144" w:type="dxa"/>
            </w:tcMar>
            <w:vAlign w:val="bottom"/>
          </w:tcPr>
          <w:p w14:paraId="1FCC3AD1" w14:textId="6F57EDD7" w:rsidR="004E3F36" w:rsidRPr="004E3F36" w:rsidRDefault="004E3F36" w:rsidP="004E3F36">
            <w:pPr>
              <w:pStyle w:val="Title"/>
              <w:rPr>
                <w:b/>
                <w:bCs/>
              </w:rPr>
            </w:pPr>
            <w:r w:rsidRPr="004E3F36">
              <w:rPr>
                <w:b/>
                <w:bCs/>
              </w:rPr>
              <w:t>PRATHYUSHA</w:t>
            </w:r>
          </w:p>
          <w:p w14:paraId="70FB2155" w14:textId="62BBB0D2" w:rsidR="007A0F44" w:rsidRPr="004E3F36" w:rsidRDefault="004E3F36" w:rsidP="00174A87">
            <w:pPr>
              <w:pStyle w:val="Subtitle"/>
              <w:rPr>
                <w:i/>
                <w:iCs/>
                <w:sz w:val="22"/>
              </w:rPr>
            </w:pPr>
            <w:r w:rsidRPr="004E3F36">
              <w:rPr>
                <w:i/>
                <w:iCs/>
                <w:sz w:val="22"/>
              </w:rPr>
              <w:t xml:space="preserve">         </w:t>
            </w:r>
            <w:r w:rsidRPr="004E3F36">
              <w:rPr>
                <w:i/>
                <w:iCs/>
                <w:sz w:val="24"/>
                <w:szCs w:val="24"/>
              </w:rPr>
              <w:t>aWS Devops developer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C8A5EE5" w14:textId="6AB62020" w:rsidR="004E3F36" w:rsidRDefault="004E3F36" w:rsidP="004E3F36">
            <w:pPr>
              <w:pStyle w:val="ContactInfo"/>
              <w:jc w:val="left"/>
              <w:rPr>
                <w:b/>
                <w:bCs/>
                <w:sz w:val="24"/>
                <w:szCs w:val="24"/>
              </w:rPr>
            </w:pPr>
            <w:r w:rsidRPr="004E3F36">
              <w:rPr>
                <w:b/>
                <w:bCs/>
                <w:sz w:val="24"/>
                <w:szCs w:val="24"/>
              </w:rPr>
              <w:t xml:space="preserve">   </w:t>
            </w:r>
            <w:r w:rsidR="007A0F44" w:rsidRPr="004E3F36">
              <w:rPr>
                <w:b/>
                <w:bCs/>
                <w:sz w:val="24"/>
                <w:szCs w:val="24"/>
              </w:rPr>
              <w:t xml:space="preserve"> </w:t>
            </w:r>
            <w:r w:rsidR="007A0F44" w:rsidRPr="004E3F36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65F2063" wp14:editId="3A6A5E7E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F8F7F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4E3F36">
              <w:rPr>
                <w:b/>
                <w:bCs/>
                <w:sz w:val="24"/>
                <w:szCs w:val="24"/>
              </w:rPr>
              <w:t xml:space="preserve"> 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E3F36">
              <w:rPr>
                <w:b/>
                <w:bCs/>
                <w:sz w:val="24"/>
                <w:szCs w:val="24"/>
              </w:rPr>
              <w:t>Kurichedu</w:t>
            </w:r>
            <w:proofErr w:type="spellEnd"/>
            <w:r w:rsidRPr="004E3F36">
              <w:rPr>
                <w:b/>
                <w:bCs/>
                <w:sz w:val="24"/>
                <w:szCs w:val="24"/>
              </w:rPr>
              <w:t>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4E3F36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rakasam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dist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AP</w:t>
            </w:r>
          </w:p>
          <w:p w14:paraId="7C921C62" w14:textId="0FBC7E78" w:rsidR="007A0F44" w:rsidRPr="004E3F36" w:rsidRDefault="004E3F36" w:rsidP="004E3F36">
            <w:pPr>
              <w:pStyle w:val="ContactInf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 w:rsidR="007A0F44" w:rsidRPr="004E3F36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B7CA3D" wp14:editId="2ED63E0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60D4A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b/>
                <w:bCs/>
                <w:sz w:val="24"/>
                <w:szCs w:val="24"/>
              </w:rPr>
              <w:t>:   9618607066</w:t>
            </w:r>
          </w:p>
          <w:p w14:paraId="0C57C5A1" w14:textId="10100DCF" w:rsidR="007A0F44" w:rsidRDefault="00000000" w:rsidP="004E3F36">
            <w:pPr>
              <w:pStyle w:val="ContactInfo"/>
              <w:jc w:val="left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1DDF28EF46DA4D03A6A112B40D79523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7A0F44" w:rsidRPr="004E3F36">
                  <w:rPr>
                    <w:b/>
                    <w:bCs/>
                    <w:sz w:val="24"/>
                    <w:szCs w:val="24"/>
                  </w:rPr>
                  <w:t>Email</w:t>
                </w:r>
              </w:sdtContent>
            </w:sdt>
            <w:r w:rsidR="007A0F44" w:rsidRPr="004E3F36">
              <w:rPr>
                <w:b/>
                <w:bCs/>
                <w:sz w:val="24"/>
                <w:szCs w:val="24"/>
              </w:rPr>
              <w:t xml:space="preserve">  </w:t>
            </w:r>
            <w:r w:rsidR="007A0F44" w:rsidRPr="004E3F36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C178C41" wp14:editId="5E6C8C67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51F99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4E3F36">
              <w:rPr>
                <w:b/>
                <w:bCs/>
                <w:sz w:val="24"/>
                <w:szCs w:val="24"/>
              </w:rPr>
              <w:t xml:space="preserve">         daggubatiprathyusha04@gmail.com</w:t>
            </w:r>
          </w:p>
          <w:p w14:paraId="4E09D2DF" w14:textId="77777777" w:rsidR="004E3F36" w:rsidRDefault="004E3F36" w:rsidP="004E3F36">
            <w:pPr>
              <w:pStyle w:val="ContactInfo"/>
              <w:jc w:val="left"/>
              <w:rPr>
                <w:b/>
                <w:bCs/>
                <w:sz w:val="24"/>
                <w:szCs w:val="24"/>
              </w:rPr>
            </w:pPr>
          </w:p>
          <w:p w14:paraId="0BEE1D37" w14:textId="77777777" w:rsidR="004E3F36" w:rsidRPr="004E3F36" w:rsidRDefault="004E3F36" w:rsidP="004E3F36">
            <w:pPr>
              <w:pStyle w:val="ContactInfo"/>
              <w:jc w:val="left"/>
              <w:rPr>
                <w:b/>
                <w:bCs/>
                <w:sz w:val="24"/>
                <w:szCs w:val="24"/>
              </w:rPr>
            </w:pPr>
          </w:p>
          <w:p w14:paraId="1E4565DE" w14:textId="77777777" w:rsidR="007A0F44" w:rsidRPr="004E3F36" w:rsidRDefault="00000000" w:rsidP="00174A87">
            <w:pPr>
              <w:pStyle w:val="ContactInfo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056E91D955EE4800BB103861050BA95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7A0F44" w:rsidRPr="004E3F36">
                  <w:rPr>
                    <w:b/>
                    <w:bCs/>
                    <w:sz w:val="24"/>
                    <w:szCs w:val="24"/>
                  </w:rPr>
                  <w:t>LinkedIn Profile</w:t>
                </w:r>
              </w:sdtContent>
            </w:sdt>
            <w:r w:rsidR="007A0F44" w:rsidRPr="004E3F36">
              <w:rPr>
                <w:b/>
                <w:bCs/>
                <w:sz w:val="24"/>
                <w:szCs w:val="24"/>
              </w:rPr>
              <w:t xml:space="preserve">  </w:t>
            </w:r>
            <w:r w:rsidR="007A0F44" w:rsidRPr="004E3F36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5532FC0" wp14:editId="635B948A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74266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761A7D9" w14:textId="77777777" w:rsidR="007A0F44" w:rsidRPr="004E3F36" w:rsidRDefault="00000000" w:rsidP="00174A87">
            <w:pPr>
              <w:pStyle w:val="ContactInfo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</w:rPr>
                <w:alias w:val="Enter Twitter/blog/portfolio:"/>
                <w:tag w:val="Enter Twitter/blog/portfolio:"/>
                <w:id w:val="1198669372"/>
                <w:placeholder>
                  <w:docPart w:val="3BDBBBFA1FFA47CF8E356E1957922483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7A0F44" w:rsidRPr="004E3F36">
                  <w:rPr>
                    <w:b/>
                    <w:bCs/>
                    <w:sz w:val="24"/>
                    <w:szCs w:val="24"/>
                  </w:rPr>
                  <w:t>Twitter/Blog/Portfolio</w:t>
                </w:r>
              </w:sdtContent>
            </w:sdt>
            <w:r w:rsidR="007A0F44" w:rsidRPr="004E3F36">
              <w:rPr>
                <w:b/>
                <w:bCs/>
                <w:sz w:val="24"/>
                <w:szCs w:val="24"/>
              </w:rPr>
              <w:t xml:space="preserve">  </w:t>
            </w:r>
            <w:r w:rsidR="007A0F44" w:rsidRPr="004E3F36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B5E7063" wp14:editId="010A6248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0B77C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56CF48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791EEDC" w14:textId="1C1F6C63" w:rsidR="000E24AC" w:rsidRPr="00565B06" w:rsidRDefault="00595E21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8DD925" wp14:editId="68D04FB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DE46A4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48535C7" w14:textId="77777777" w:rsidR="000E24AC" w:rsidRPr="00565B06" w:rsidRDefault="00000000" w:rsidP="007850D1">
            <w:pPr>
              <w:pStyle w:val="Heading1"/>
            </w:pPr>
            <w:sdt>
              <w:sdtPr>
                <w:alias w:val="Objective:"/>
                <w:tag w:val="Objective:"/>
                <w:id w:val="-376709012"/>
                <w:placeholder>
                  <w:docPart w:val="1ED084D4A6D3440C905029C0014B15A8"/>
                </w:placeholder>
                <w:temporary/>
                <w:showingPlcHdr/>
                <w15:appearance w15:val="hidden"/>
              </w:sdtPr>
              <w:sdtContent>
                <w:r w:rsidR="007850D1" w:rsidRPr="00796937">
                  <w:rPr>
                    <w:b/>
                    <w:sz w:val="36"/>
                    <w:szCs w:val="36"/>
                  </w:rPr>
                  <w:t>Objective</w:t>
                </w:r>
              </w:sdtContent>
            </w:sdt>
          </w:p>
        </w:tc>
      </w:tr>
    </w:tbl>
    <w:p w14:paraId="3842CC75" w14:textId="5FD9DE36" w:rsidR="00595E21" w:rsidRDefault="00A30476" w:rsidP="007850D1">
      <w:pPr>
        <w:rPr>
          <w:b/>
          <w:bCs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C08BF" wp14:editId="323DF08B">
                <wp:simplePos x="0" y="0"/>
                <wp:positionH relativeFrom="column">
                  <wp:posOffset>-487680</wp:posOffset>
                </wp:positionH>
                <wp:positionV relativeFrom="paragraph">
                  <wp:posOffset>592455</wp:posOffset>
                </wp:positionV>
                <wp:extent cx="388620" cy="342900"/>
                <wp:effectExtent l="0" t="0" r="0" b="0"/>
                <wp:wrapNone/>
                <wp:docPr id="1704011903" name="Objective icon circle" descr="Objective icon circ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8620" cy="342900"/>
                        </a:xfrm>
                        <a:custGeom>
                          <a:avLst/>
                          <a:gdLst>
                            <a:gd name="T0" fmla="*/ 1725 w 3246"/>
                            <a:gd name="T1" fmla="*/ 3 h 3246"/>
                            <a:gd name="T2" fmla="*/ 1925 w 3246"/>
                            <a:gd name="T3" fmla="*/ 28 h 3246"/>
                            <a:gd name="T4" fmla="*/ 2117 w 3246"/>
                            <a:gd name="T5" fmla="*/ 77 h 3246"/>
                            <a:gd name="T6" fmla="*/ 2299 w 3246"/>
                            <a:gd name="T7" fmla="*/ 147 h 3246"/>
                            <a:gd name="T8" fmla="*/ 2469 w 3246"/>
                            <a:gd name="T9" fmla="*/ 239 h 3246"/>
                            <a:gd name="T10" fmla="*/ 2628 w 3246"/>
                            <a:gd name="T11" fmla="*/ 348 h 3246"/>
                            <a:gd name="T12" fmla="*/ 2771 w 3246"/>
                            <a:gd name="T13" fmla="*/ 475 h 3246"/>
                            <a:gd name="T14" fmla="*/ 2898 w 3246"/>
                            <a:gd name="T15" fmla="*/ 618 h 3246"/>
                            <a:gd name="T16" fmla="*/ 3007 w 3246"/>
                            <a:gd name="T17" fmla="*/ 777 h 3246"/>
                            <a:gd name="T18" fmla="*/ 3099 w 3246"/>
                            <a:gd name="T19" fmla="*/ 947 h 3246"/>
                            <a:gd name="T20" fmla="*/ 3169 w 3246"/>
                            <a:gd name="T21" fmla="*/ 1129 h 3246"/>
                            <a:gd name="T22" fmla="*/ 3218 w 3246"/>
                            <a:gd name="T23" fmla="*/ 1321 h 3246"/>
                            <a:gd name="T24" fmla="*/ 3243 w 3246"/>
                            <a:gd name="T25" fmla="*/ 1521 h 3246"/>
                            <a:gd name="T26" fmla="*/ 3243 w 3246"/>
                            <a:gd name="T27" fmla="*/ 1725 h 3246"/>
                            <a:gd name="T28" fmla="*/ 3218 w 3246"/>
                            <a:gd name="T29" fmla="*/ 1926 h 3246"/>
                            <a:gd name="T30" fmla="*/ 3169 w 3246"/>
                            <a:gd name="T31" fmla="*/ 2117 h 3246"/>
                            <a:gd name="T32" fmla="*/ 3099 w 3246"/>
                            <a:gd name="T33" fmla="*/ 2299 h 3246"/>
                            <a:gd name="T34" fmla="*/ 3007 w 3246"/>
                            <a:gd name="T35" fmla="*/ 2470 h 3246"/>
                            <a:gd name="T36" fmla="*/ 2898 w 3246"/>
                            <a:gd name="T37" fmla="*/ 2628 h 3246"/>
                            <a:gd name="T38" fmla="*/ 2771 w 3246"/>
                            <a:gd name="T39" fmla="*/ 2771 h 3246"/>
                            <a:gd name="T40" fmla="*/ 2628 w 3246"/>
                            <a:gd name="T41" fmla="*/ 2898 h 3246"/>
                            <a:gd name="T42" fmla="*/ 2469 w 3246"/>
                            <a:gd name="T43" fmla="*/ 3008 h 3246"/>
                            <a:gd name="T44" fmla="*/ 2299 w 3246"/>
                            <a:gd name="T45" fmla="*/ 3099 h 3246"/>
                            <a:gd name="T46" fmla="*/ 2117 w 3246"/>
                            <a:gd name="T47" fmla="*/ 3169 h 3246"/>
                            <a:gd name="T48" fmla="*/ 1925 w 3246"/>
                            <a:gd name="T49" fmla="*/ 3218 h 3246"/>
                            <a:gd name="T50" fmla="*/ 1725 w 3246"/>
                            <a:gd name="T51" fmla="*/ 3243 h 3246"/>
                            <a:gd name="T52" fmla="*/ 1521 w 3246"/>
                            <a:gd name="T53" fmla="*/ 3243 h 3246"/>
                            <a:gd name="T54" fmla="*/ 1320 w 3246"/>
                            <a:gd name="T55" fmla="*/ 3218 h 3246"/>
                            <a:gd name="T56" fmla="*/ 1129 w 3246"/>
                            <a:gd name="T57" fmla="*/ 3169 h 3246"/>
                            <a:gd name="T58" fmla="*/ 947 w 3246"/>
                            <a:gd name="T59" fmla="*/ 3099 h 3246"/>
                            <a:gd name="T60" fmla="*/ 776 w 3246"/>
                            <a:gd name="T61" fmla="*/ 3008 h 3246"/>
                            <a:gd name="T62" fmla="*/ 618 w 3246"/>
                            <a:gd name="T63" fmla="*/ 2898 h 3246"/>
                            <a:gd name="T64" fmla="*/ 475 w 3246"/>
                            <a:gd name="T65" fmla="*/ 2771 h 3246"/>
                            <a:gd name="T66" fmla="*/ 348 w 3246"/>
                            <a:gd name="T67" fmla="*/ 2628 h 3246"/>
                            <a:gd name="T68" fmla="*/ 238 w 3246"/>
                            <a:gd name="T69" fmla="*/ 2470 h 3246"/>
                            <a:gd name="T70" fmla="*/ 147 w 3246"/>
                            <a:gd name="T71" fmla="*/ 2299 h 3246"/>
                            <a:gd name="T72" fmla="*/ 77 w 3246"/>
                            <a:gd name="T73" fmla="*/ 2117 h 3246"/>
                            <a:gd name="T74" fmla="*/ 28 w 3246"/>
                            <a:gd name="T75" fmla="*/ 1926 h 3246"/>
                            <a:gd name="T76" fmla="*/ 3 w 3246"/>
                            <a:gd name="T77" fmla="*/ 1725 h 3246"/>
                            <a:gd name="T78" fmla="*/ 3 w 3246"/>
                            <a:gd name="T79" fmla="*/ 1521 h 3246"/>
                            <a:gd name="T80" fmla="*/ 28 w 3246"/>
                            <a:gd name="T81" fmla="*/ 1321 h 3246"/>
                            <a:gd name="T82" fmla="*/ 77 w 3246"/>
                            <a:gd name="T83" fmla="*/ 1129 h 3246"/>
                            <a:gd name="T84" fmla="*/ 147 w 3246"/>
                            <a:gd name="T85" fmla="*/ 947 h 3246"/>
                            <a:gd name="T86" fmla="*/ 238 w 3246"/>
                            <a:gd name="T87" fmla="*/ 777 h 3246"/>
                            <a:gd name="T88" fmla="*/ 348 w 3246"/>
                            <a:gd name="T89" fmla="*/ 618 h 3246"/>
                            <a:gd name="T90" fmla="*/ 475 w 3246"/>
                            <a:gd name="T91" fmla="*/ 475 h 3246"/>
                            <a:gd name="T92" fmla="*/ 618 w 3246"/>
                            <a:gd name="T93" fmla="*/ 348 h 3246"/>
                            <a:gd name="T94" fmla="*/ 776 w 3246"/>
                            <a:gd name="T95" fmla="*/ 239 h 3246"/>
                            <a:gd name="T96" fmla="*/ 947 w 3246"/>
                            <a:gd name="T97" fmla="*/ 147 h 3246"/>
                            <a:gd name="T98" fmla="*/ 1129 w 3246"/>
                            <a:gd name="T99" fmla="*/ 77 h 3246"/>
                            <a:gd name="T100" fmla="*/ 1320 w 3246"/>
                            <a:gd name="T101" fmla="*/ 28 h 3246"/>
                            <a:gd name="T102" fmla="*/ 1521 w 3246"/>
                            <a:gd name="T103" fmla="*/ 3 h 3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3246" h="3246">
                              <a:moveTo>
                                <a:pt x="1623" y="0"/>
                              </a:moveTo>
                              <a:lnTo>
                                <a:pt x="1725" y="3"/>
                              </a:lnTo>
                              <a:lnTo>
                                <a:pt x="1826" y="13"/>
                              </a:lnTo>
                              <a:lnTo>
                                <a:pt x="1925" y="28"/>
                              </a:lnTo>
                              <a:lnTo>
                                <a:pt x="2023" y="49"/>
                              </a:lnTo>
                              <a:lnTo>
                                <a:pt x="2117" y="77"/>
                              </a:lnTo>
                              <a:lnTo>
                                <a:pt x="2210" y="109"/>
                              </a:lnTo>
                              <a:lnTo>
                                <a:pt x="2299" y="147"/>
                              </a:lnTo>
                              <a:lnTo>
                                <a:pt x="2386" y="190"/>
                              </a:lnTo>
                              <a:lnTo>
                                <a:pt x="2469" y="239"/>
                              </a:lnTo>
                              <a:lnTo>
                                <a:pt x="2551" y="291"/>
                              </a:lnTo>
                              <a:lnTo>
                                <a:pt x="2628" y="348"/>
                              </a:lnTo>
                              <a:lnTo>
                                <a:pt x="2701" y="410"/>
                              </a:lnTo>
                              <a:lnTo>
                                <a:pt x="2771" y="475"/>
                              </a:lnTo>
                              <a:lnTo>
                                <a:pt x="2836" y="545"/>
                              </a:lnTo>
                              <a:lnTo>
                                <a:pt x="2898" y="618"/>
                              </a:lnTo>
                              <a:lnTo>
                                <a:pt x="2955" y="695"/>
                              </a:lnTo>
                              <a:lnTo>
                                <a:pt x="3007" y="777"/>
                              </a:lnTo>
                              <a:lnTo>
                                <a:pt x="3056" y="860"/>
                              </a:lnTo>
                              <a:lnTo>
                                <a:pt x="3099" y="947"/>
                              </a:lnTo>
                              <a:lnTo>
                                <a:pt x="3137" y="1036"/>
                              </a:lnTo>
                              <a:lnTo>
                                <a:pt x="3169" y="1129"/>
                              </a:lnTo>
                              <a:lnTo>
                                <a:pt x="3197" y="1223"/>
                              </a:lnTo>
                              <a:lnTo>
                                <a:pt x="3218" y="1321"/>
                              </a:lnTo>
                              <a:lnTo>
                                <a:pt x="3233" y="1420"/>
                              </a:lnTo>
                              <a:lnTo>
                                <a:pt x="3243" y="1521"/>
                              </a:lnTo>
                              <a:lnTo>
                                <a:pt x="3246" y="1623"/>
                              </a:lnTo>
                              <a:lnTo>
                                <a:pt x="3243" y="1725"/>
                              </a:lnTo>
                              <a:lnTo>
                                <a:pt x="3233" y="1826"/>
                              </a:lnTo>
                              <a:lnTo>
                                <a:pt x="3218" y="1926"/>
                              </a:lnTo>
                              <a:lnTo>
                                <a:pt x="3197" y="2023"/>
                              </a:lnTo>
                              <a:lnTo>
                                <a:pt x="3169" y="2117"/>
                              </a:lnTo>
                              <a:lnTo>
                                <a:pt x="3137" y="2210"/>
                              </a:lnTo>
                              <a:lnTo>
                                <a:pt x="3099" y="2299"/>
                              </a:lnTo>
                              <a:lnTo>
                                <a:pt x="3056" y="2386"/>
                              </a:lnTo>
                              <a:lnTo>
                                <a:pt x="3007" y="2470"/>
                              </a:lnTo>
                              <a:lnTo>
                                <a:pt x="2955" y="2551"/>
                              </a:lnTo>
                              <a:lnTo>
                                <a:pt x="2898" y="2628"/>
                              </a:lnTo>
                              <a:lnTo>
                                <a:pt x="2836" y="2701"/>
                              </a:lnTo>
                              <a:lnTo>
                                <a:pt x="2771" y="2771"/>
                              </a:lnTo>
                              <a:lnTo>
                                <a:pt x="2701" y="2836"/>
                              </a:lnTo>
                              <a:lnTo>
                                <a:pt x="2628" y="2898"/>
                              </a:lnTo>
                              <a:lnTo>
                                <a:pt x="2551" y="2955"/>
                              </a:lnTo>
                              <a:lnTo>
                                <a:pt x="2469" y="3008"/>
                              </a:lnTo>
                              <a:lnTo>
                                <a:pt x="2386" y="3056"/>
                              </a:lnTo>
                              <a:lnTo>
                                <a:pt x="2299" y="3099"/>
                              </a:lnTo>
                              <a:lnTo>
                                <a:pt x="2210" y="3137"/>
                              </a:lnTo>
                              <a:lnTo>
                                <a:pt x="2117" y="3169"/>
                              </a:lnTo>
                              <a:lnTo>
                                <a:pt x="2023" y="3197"/>
                              </a:lnTo>
                              <a:lnTo>
                                <a:pt x="1925" y="3218"/>
                              </a:lnTo>
                              <a:lnTo>
                                <a:pt x="1826" y="3233"/>
                              </a:lnTo>
                              <a:lnTo>
                                <a:pt x="1725" y="3243"/>
                              </a:lnTo>
                              <a:lnTo>
                                <a:pt x="1623" y="3246"/>
                              </a:lnTo>
                              <a:lnTo>
                                <a:pt x="1521" y="3243"/>
                              </a:lnTo>
                              <a:lnTo>
                                <a:pt x="1420" y="3233"/>
                              </a:lnTo>
                              <a:lnTo>
                                <a:pt x="1320" y="3218"/>
                              </a:lnTo>
                              <a:lnTo>
                                <a:pt x="1223" y="3197"/>
                              </a:lnTo>
                              <a:lnTo>
                                <a:pt x="1129" y="3169"/>
                              </a:lnTo>
                              <a:lnTo>
                                <a:pt x="1036" y="3137"/>
                              </a:lnTo>
                              <a:lnTo>
                                <a:pt x="947" y="3099"/>
                              </a:lnTo>
                              <a:lnTo>
                                <a:pt x="860" y="3056"/>
                              </a:lnTo>
                              <a:lnTo>
                                <a:pt x="776" y="3008"/>
                              </a:lnTo>
                              <a:lnTo>
                                <a:pt x="695" y="2955"/>
                              </a:lnTo>
                              <a:lnTo>
                                <a:pt x="618" y="2898"/>
                              </a:lnTo>
                              <a:lnTo>
                                <a:pt x="545" y="2836"/>
                              </a:lnTo>
                              <a:lnTo>
                                <a:pt x="475" y="2771"/>
                              </a:lnTo>
                              <a:lnTo>
                                <a:pt x="410" y="2701"/>
                              </a:lnTo>
                              <a:lnTo>
                                <a:pt x="348" y="2628"/>
                              </a:lnTo>
                              <a:lnTo>
                                <a:pt x="291" y="2551"/>
                              </a:lnTo>
                              <a:lnTo>
                                <a:pt x="238" y="2470"/>
                              </a:lnTo>
                              <a:lnTo>
                                <a:pt x="190" y="2386"/>
                              </a:lnTo>
                              <a:lnTo>
                                <a:pt x="147" y="2299"/>
                              </a:lnTo>
                              <a:lnTo>
                                <a:pt x="109" y="2210"/>
                              </a:lnTo>
                              <a:lnTo>
                                <a:pt x="77" y="2117"/>
                              </a:lnTo>
                              <a:lnTo>
                                <a:pt x="49" y="2023"/>
                              </a:lnTo>
                              <a:lnTo>
                                <a:pt x="28" y="1926"/>
                              </a:lnTo>
                              <a:lnTo>
                                <a:pt x="13" y="1826"/>
                              </a:lnTo>
                              <a:lnTo>
                                <a:pt x="3" y="1725"/>
                              </a:lnTo>
                              <a:lnTo>
                                <a:pt x="0" y="1623"/>
                              </a:lnTo>
                              <a:lnTo>
                                <a:pt x="3" y="1521"/>
                              </a:lnTo>
                              <a:lnTo>
                                <a:pt x="13" y="1420"/>
                              </a:lnTo>
                              <a:lnTo>
                                <a:pt x="28" y="1321"/>
                              </a:lnTo>
                              <a:lnTo>
                                <a:pt x="49" y="1223"/>
                              </a:lnTo>
                              <a:lnTo>
                                <a:pt x="77" y="1129"/>
                              </a:lnTo>
                              <a:lnTo>
                                <a:pt x="109" y="1036"/>
                              </a:lnTo>
                              <a:lnTo>
                                <a:pt x="147" y="947"/>
                              </a:lnTo>
                              <a:lnTo>
                                <a:pt x="190" y="860"/>
                              </a:lnTo>
                              <a:lnTo>
                                <a:pt x="238" y="777"/>
                              </a:lnTo>
                              <a:lnTo>
                                <a:pt x="291" y="695"/>
                              </a:lnTo>
                              <a:lnTo>
                                <a:pt x="348" y="618"/>
                              </a:lnTo>
                              <a:lnTo>
                                <a:pt x="410" y="545"/>
                              </a:lnTo>
                              <a:lnTo>
                                <a:pt x="475" y="475"/>
                              </a:lnTo>
                              <a:lnTo>
                                <a:pt x="545" y="410"/>
                              </a:lnTo>
                              <a:lnTo>
                                <a:pt x="618" y="348"/>
                              </a:lnTo>
                              <a:lnTo>
                                <a:pt x="695" y="291"/>
                              </a:lnTo>
                              <a:lnTo>
                                <a:pt x="776" y="239"/>
                              </a:lnTo>
                              <a:lnTo>
                                <a:pt x="860" y="190"/>
                              </a:lnTo>
                              <a:lnTo>
                                <a:pt x="947" y="147"/>
                              </a:lnTo>
                              <a:lnTo>
                                <a:pt x="1036" y="109"/>
                              </a:lnTo>
                              <a:lnTo>
                                <a:pt x="1129" y="77"/>
                              </a:lnTo>
                              <a:lnTo>
                                <a:pt x="1223" y="49"/>
                              </a:lnTo>
                              <a:lnTo>
                                <a:pt x="1320" y="28"/>
                              </a:lnTo>
                              <a:lnTo>
                                <a:pt x="1420" y="13"/>
                              </a:lnTo>
                              <a:lnTo>
                                <a:pt x="1521" y="3"/>
                              </a:lnTo>
                              <a:lnTo>
                                <a:pt x="16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AE65" id="Objective icon circle" o:spid="_x0000_s1026" alt="Objective icon circle" style="position:absolute;margin-left:-38.4pt;margin-top:46.65pt;width:30.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46,3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<v:path arrowok="t" o:connecttype="custom" o:connectlocs="206522,317;230466,2958;253453,8134;275243,15529;295595,25247;314631,36762;331752,50178;346956,65284;360006,82080;371021,100039;379401,119265;385268,139547;388261,160675;388261,182225;385268,203458;379401,223635;371021,242861;360006,260925;346956,277616;331752,292722;314631,306138;295595,317758;275243,327371;253453,334766;230466,339942;206522,342583;182098,342583;158034,339942;135167,334766;113377,327371;92905,317758;73989,306138;56868,292722;41664,277616;28494,260925;17599,242861;9219,223635;3352,203458;359,182225;359,160675;3352,139547;9219,119265;17599,100039;28494,82080;41664,65284;56868,50178;73989,36762;92905,25247;113377,15529;135167,8134;158034,2958;182098,317" o:connectangles="0,0,0,0,0,0,0,0,0,0,0,0,0,0,0,0,0,0,0,0,0,0,0,0,0,0,0,0,0,0,0,0,0,0,0,0,0,0,0,0,0,0,0,0,0,0,0,0,0,0,0,0"/>
              </v:shape>
            </w:pict>
          </mc:Fallback>
        </mc:AlternateContent>
      </w:r>
      <w:r w:rsidR="004E3F36" w:rsidRPr="00796937">
        <w:rPr>
          <w:b/>
          <w:bCs/>
          <w:i/>
          <w:iCs/>
          <w:sz w:val="24"/>
          <w:szCs w:val="24"/>
        </w:rPr>
        <w:t xml:space="preserve">To work in an organization </w:t>
      </w:r>
      <w:r w:rsidR="00796937" w:rsidRPr="00796937">
        <w:rPr>
          <w:b/>
          <w:bCs/>
          <w:i/>
          <w:iCs/>
          <w:sz w:val="24"/>
          <w:szCs w:val="24"/>
        </w:rPr>
        <w:t xml:space="preserve">  with aspiring skills and knowledge to contribute the growth of an organization. I’m the person who eagerly waits for new opportunities   and new challenges.</w:t>
      </w:r>
    </w:p>
    <w:p w14:paraId="28A3E8CE" w14:textId="5B07C704" w:rsidR="00595E21" w:rsidRDefault="00595E21" w:rsidP="007850D1">
      <w:pPr>
        <w:rPr>
          <w:b/>
          <w:bCs/>
          <w:i/>
          <w:iCs/>
          <w:color w:val="9F97D1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95E21">
        <w:rPr>
          <w:b/>
          <w:bCs/>
          <w:i/>
          <w:iCs/>
          <w:color w:val="9F97D1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ABOUT ME</w:t>
      </w:r>
    </w:p>
    <w:p w14:paraId="7A12815D" w14:textId="56915690" w:rsidR="00595E21" w:rsidRPr="00BD22FF" w:rsidRDefault="00595E21" w:rsidP="007850D1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2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Ambitious graduate </w:t>
      </w:r>
      <w:r w:rsidR="00BD22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Bachelor Degree in Computer Applications. I’m very passionate  </w:t>
      </w:r>
      <w:r w:rsidR="00A3047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D22F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awaiting for the organization which provides me with ample of opportunities. I will work aspiringly along with my skills and knowledge for contribution of organizational growth and also my personal growth.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671DDEFC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F05C9BF" w14:textId="77777777" w:rsidR="00A77B4D" w:rsidRPr="00796937" w:rsidRDefault="00075B13" w:rsidP="00075B13">
            <w:pPr>
              <w:pStyle w:val="Icons"/>
              <w:rPr>
                <w:sz w:val="36"/>
                <w:szCs w:val="36"/>
              </w:rPr>
            </w:pPr>
            <w:r w:rsidRPr="00796937">
              <w:rPr>
                <w:noProof/>
                <w:sz w:val="36"/>
                <w:szCs w:val="36"/>
              </w:rPr>
              <mc:AlternateContent>
                <mc:Choice Requires="wpg">
                  <w:drawing>
                    <wp:inline distT="0" distB="0" distL="0" distR="0" wp14:anchorId="01DA6CD1" wp14:editId="338D393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C5D169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C197157" w14:textId="77777777" w:rsidR="00A77B4D" w:rsidRPr="00796937" w:rsidRDefault="00000000" w:rsidP="002146F8">
            <w:pPr>
              <w:pStyle w:val="Heading1"/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alias w:val="Education:"/>
                <w:tag w:val="Education:"/>
                <w:id w:val="1586649636"/>
                <w:placeholder>
                  <w:docPart w:val="29568F1862D74D6BB8EC3973AF2E29CA"/>
                </w:placeholder>
                <w:temporary/>
                <w:showingPlcHdr/>
                <w15:appearance w15:val="hidden"/>
              </w:sdtPr>
              <w:sdtContent>
                <w:r w:rsidR="00DD2D34" w:rsidRPr="00796937">
                  <w:rPr>
                    <w:sz w:val="36"/>
                    <w:szCs w:val="36"/>
                  </w:rPr>
                  <w:t>Education</w:t>
                </w:r>
              </w:sdtContent>
            </w:sdt>
          </w:p>
        </w:tc>
      </w:tr>
    </w:tbl>
    <w:p w14:paraId="00005539" w14:textId="643CF3DC" w:rsidR="007C0E0E" w:rsidRPr="00796937" w:rsidRDefault="00796937" w:rsidP="00B47E1E">
      <w:pPr>
        <w:pStyle w:val="Heading2"/>
        <w:rPr>
          <w:sz w:val="28"/>
          <w:szCs w:val="28"/>
        </w:rPr>
      </w:pPr>
      <w:r w:rsidRPr="00796937">
        <w:rPr>
          <w:sz w:val="28"/>
          <w:szCs w:val="28"/>
        </w:rPr>
        <w:t>BACHELOR DEGREE</w:t>
      </w:r>
      <w:r w:rsidR="007C0E0E" w:rsidRPr="00796937">
        <w:rPr>
          <w:sz w:val="28"/>
          <w:szCs w:val="28"/>
        </w:rPr>
        <w:t xml:space="preserve"> </w:t>
      </w:r>
    </w:p>
    <w:p w14:paraId="431CFE95" w14:textId="1CBDA56B" w:rsidR="000E24AC" w:rsidRDefault="00796937" w:rsidP="007850D1">
      <w:pPr>
        <w:rPr>
          <w:b/>
          <w:bCs/>
          <w:i/>
          <w:iCs/>
          <w:sz w:val="28"/>
          <w:szCs w:val="28"/>
        </w:rPr>
      </w:pPr>
      <w:r w:rsidRPr="00595E21">
        <w:rPr>
          <w:b/>
          <w:bCs/>
          <w:i/>
          <w:iCs/>
          <w:sz w:val="24"/>
          <w:szCs w:val="24"/>
        </w:rPr>
        <w:t xml:space="preserve">Certified with Bachelor Degree in </w:t>
      </w:r>
      <w:r w:rsidRPr="00595E21">
        <w:rPr>
          <w:b/>
          <w:bCs/>
          <w:color w:val="00B0F0"/>
          <w:sz w:val="24"/>
          <w:szCs w:val="24"/>
        </w:rPr>
        <w:t>COMPUTER APPLICATIONS</w:t>
      </w:r>
      <w:r w:rsidRPr="00595E21">
        <w:rPr>
          <w:b/>
          <w:bCs/>
          <w:i/>
          <w:iCs/>
          <w:color w:val="00B0F0"/>
          <w:sz w:val="24"/>
          <w:szCs w:val="24"/>
        </w:rPr>
        <w:t xml:space="preserve"> </w:t>
      </w:r>
      <w:r w:rsidRPr="00796937">
        <w:rPr>
          <w:b/>
          <w:bCs/>
          <w:i/>
          <w:iCs/>
          <w:sz w:val="24"/>
          <w:szCs w:val="24"/>
        </w:rPr>
        <w:t>-</w:t>
      </w:r>
      <w:r w:rsidRPr="00796937">
        <w:rPr>
          <w:b/>
          <w:bCs/>
          <w:i/>
          <w:iCs/>
          <w:sz w:val="28"/>
          <w:szCs w:val="28"/>
        </w:rPr>
        <w:t>2025</w:t>
      </w:r>
    </w:p>
    <w:p w14:paraId="25220875" w14:textId="5D46B83F" w:rsidR="00796937" w:rsidRPr="00796937" w:rsidRDefault="00796937" w:rsidP="007850D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Sri Venkateswara </w:t>
      </w:r>
      <w:r w:rsidR="001F4405">
        <w:rPr>
          <w:b/>
          <w:bCs/>
          <w:i/>
          <w:iCs/>
          <w:sz w:val="24"/>
          <w:szCs w:val="24"/>
        </w:rPr>
        <w:t>U</w:t>
      </w:r>
      <w:r>
        <w:rPr>
          <w:b/>
          <w:bCs/>
          <w:i/>
          <w:iCs/>
          <w:sz w:val="24"/>
          <w:szCs w:val="24"/>
        </w:rPr>
        <w:t>niversity</w:t>
      </w:r>
      <w:r w:rsidR="00595E21">
        <w:rPr>
          <w:b/>
          <w:bCs/>
          <w:i/>
          <w:iCs/>
          <w:sz w:val="24"/>
          <w:szCs w:val="24"/>
        </w:rPr>
        <w:t>,</w:t>
      </w:r>
      <w:r w:rsidR="001F4405">
        <w:rPr>
          <w:b/>
          <w:bCs/>
          <w:i/>
          <w:iCs/>
          <w:sz w:val="24"/>
          <w:szCs w:val="24"/>
        </w:rPr>
        <w:t xml:space="preserve"> Tirupati</w:t>
      </w:r>
    </w:p>
    <w:p w14:paraId="4A5F8294" w14:textId="34743C5B" w:rsidR="007C0E0E" w:rsidRPr="00565B06" w:rsidRDefault="00796937" w:rsidP="00B47E1E">
      <w:pPr>
        <w:pStyle w:val="Heading2"/>
      </w:pPr>
      <w:r>
        <w:t>INTERMEDIATE</w:t>
      </w:r>
      <w:r w:rsidR="007C0E0E" w:rsidRPr="00565B06">
        <w:t xml:space="preserve"> </w:t>
      </w:r>
    </w:p>
    <w:p w14:paraId="110F5B46" w14:textId="2E1665D4" w:rsidR="007C0E0E" w:rsidRPr="001F4405" w:rsidRDefault="00796937" w:rsidP="007C0E0E">
      <w:pPr>
        <w:rPr>
          <w:i/>
          <w:iCs/>
        </w:rPr>
      </w:pPr>
      <w:r w:rsidRPr="001F4405">
        <w:rPr>
          <w:i/>
          <w:iCs/>
          <w:sz w:val="24"/>
          <w:szCs w:val="24"/>
        </w:rPr>
        <w:t xml:space="preserve">Specialized in </w:t>
      </w:r>
      <w:r w:rsidRPr="001F4405">
        <w:rPr>
          <w:b/>
          <w:bCs/>
          <w:i/>
          <w:iCs/>
          <w:sz w:val="24"/>
          <w:szCs w:val="24"/>
        </w:rPr>
        <w:t>MEC</w:t>
      </w:r>
      <w:r w:rsidRPr="001F4405">
        <w:rPr>
          <w:i/>
          <w:iCs/>
          <w:sz w:val="24"/>
          <w:szCs w:val="24"/>
        </w:rPr>
        <w:t xml:space="preserve"> from Sri Padmavathi Women’s Junior college, Tirupati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159685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52D56FC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BD8D438" wp14:editId="5852582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A987B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76ED120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1DC0BDA133BF4AF8A47CFE8E9DE824FF"/>
                </w:placeholder>
                <w:temporary/>
                <w:showingPlcHdr/>
                <w15:appearance w15:val="hidden"/>
              </w:sdtPr>
              <w:sdtContent>
                <w:r w:rsidR="005E088C" w:rsidRPr="001F4405">
                  <w:rPr>
                    <w:sz w:val="36"/>
                    <w:szCs w:val="36"/>
                  </w:rPr>
                  <w:t>Experience</w:t>
                </w:r>
              </w:sdtContent>
            </w:sdt>
          </w:p>
        </w:tc>
      </w:tr>
    </w:tbl>
    <w:p w14:paraId="0CD82F11" w14:textId="7ABAA0F5" w:rsidR="005E088C" w:rsidRPr="001F4405" w:rsidRDefault="001F4405" w:rsidP="005E088C">
      <w:pPr>
        <w:rPr>
          <w:sz w:val="24"/>
          <w:szCs w:val="24"/>
        </w:rPr>
      </w:pPr>
      <w:r w:rsidRPr="001F4405">
        <w:rPr>
          <w:sz w:val="24"/>
          <w:szCs w:val="24"/>
        </w:rPr>
        <w:t>I’m a fresher with no work experience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1EEE077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C924B75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A0D80D3" wp14:editId="23140DA0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EA9EC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65AEC1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69B770125E8B43CEAA87B825D41E04A4"/>
                </w:placeholder>
                <w:temporary/>
                <w:showingPlcHdr/>
                <w15:appearance w15:val="hidden"/>
              </w:sdtPr>
              <w:sdtContent>
                <w:r w:rsidR="00143224" w:rsidRPr="001F4405">
                  <w:rPr>
                    <w:sz w:val="36"/>
                    <w:szCs w:val="36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66CBDD8" w14:textId="77777777" w:rsidTr="00565B06">
        <w:tc>
          <w:tcPr>
            <w:tcW w:w="4320" w:type="dxa"/>
          </w:tcPr>
          <w:p w14:paraId="67BD3CCE" w14:textId="206D43A7" w:rsidR="00316CE4" w:rsidRPr="001F4405" w:rsidRDefault="001F4405" w:rsidP="00316CE4">
            <w:pPr>
              <w:pStyle w:val="ListBullet"/>
              <w:spacing w:after="80"/>
              <w:rPr>
                <w:b/>
                <w:bCs/>
                <w:i/>
                <w:iCs/>
                <w:sz w:val="24"/>
                <w:szCs w:val="24"/>
              </w:rPr>
            </w:pPr>
            <w:r w:rsidRPr="001F4405">
              <w:rPr>
                <w:b/>
                <w:bCs/>
                <w:i/>
                <w:iCs/>
                <w:sz w:val="24"/>
                <w:szCs w:val="24"/>
              </w:rPr>
              <w:t>My Soft skills are Punctuality, Co-operation to teammate s, good Communication skills, better Management skills</w:t>
            </w:r>
          </w:p>
          <w:p w14:paraId="671D167C" w14:textId="3CD694AD" w:rsidR="001F4405" w:rsidRPr="00565B06" w:rsidRDefault="001F4405" w:rsidP="001F4405">
            <w:pPr>
              <w:pStyle w:val="ListBullet"/>
              <w:spacing w:after="80"/>
            </w:pPr>
            <w:r w:rsidRPr="001F4405">
              <w:rPr>
                <w:b/>
                <w:bCs/>
                <w:i/>
                <w:iCs/>
                <w:sz w:val="24"/>
                <w:szCs w:val="24"/>
              </w:rPr>
              <w:t xml:space="preserve">My Technical skills are </w:t>
            </w:r>
            <w:r w:rsidRPr="001F4405">
              <w:rPr>
                <w:b/>
                <w:bCs/>
                <w:i/>
                <w:iCs/>
                <w:color w:val="007FAA" w:themeColor="accent5"/>
                <w:sz w:val="24"/>
                <w:szCs w:val="24"/>
              </w:rPr>
              <w:t>C, Data Analysis using Power BI, Java, Aws DevOps</w:t>
            </w:r>
          </w:p>
        </w:tc>
        <w:tc>
          <w:tcPr>
            <w:tcW w:w="4320" w:type="dxa"/>
            <w:tcMar>
              <w:left w:w="576" w:type="dxa"/>
            </w:tcMar>
          </w:tcPr>
          <w:p w14:paraId="0CB27CDC" w14:textId="1C8A06AA" w:rsidR="00F904FC" w:rsidRPr="00565B06" w:rsidRDefault="001F4405" w:rsidP="00565B06">
            <w:pPr>
              <w:pStyle w:val="ListBullet"/>
              <w:spacing w:after="80"/>
            </w:pPr>
            <w:r>
              <w:t>My Strengths are</w:t>
            </w:r>
            <w:r w:rsidR="00F73C5F">
              <w:t xml:space="preserve"> </w:t>
            </w:r>
            <w:r w:rsidR="00F73C5F" w:rsidRPr="00F73C5F">
              <w:rPr>
                <w:color w:val="9E2A00" w:themeColor="accent4" w:themeShade="BF"/>
              </w:rPr>
              <w:t>Self-confidence</w:t>
            </w:r>
            <w:r w:rsidR="00DF14CE">
              <w:rPr>
                <w:color w:val="9E2A00" w:themeColor="accent4" w:themeShade="BF"/>
              </w:rPr>
              <w:t>,</w:t>
            </w:r>
            <w:r w:rsidR="00A30476">
              <w:rPr>
                <w:color w:val="9E2A00" w:themeColor="accent4" w:themeShade="BF"/>
              </w:rPr>
              <w:t xml:space="preserve"> </w:t>
            </w:r>
            <w:r w:rsidR="00F73C5F" w:rsidRPr="00F73C5F">
              <w:rPr>
                <w:color w:val="9E2A00" w:themeColor="accent4" w:themeShade="BF"/>
              </w:rPr>
              <w:t xml:space="preserve">Positiveness, Activeness, Adapting to new environment and people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2497207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4BBCA9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35B66F9" wp14:editId="748A52F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AFFDF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3586C8F" w14:textId="77777777" w:rsidR="00AC7C34" w:rsidRPr="00565B06" w:rsidRDefault="00000000" w:rsidP="00AD6216">
            <w:pPr>
              <w:pStyle w:val="Heading1"/>
            </w:pPr>
            <w:sdt>
              <w:sdtPr>
                <w:alias w:val="Activities:"/>
                <w:tag w:val="Activities:"/>
                <w:id w:val="-2061776476"/>
                <w:placeholder>
                  <w:docPart w:val="9F9A4B29100143C7BFC4E8334DC08924"/>
                </w:placeholder>
                <w:temporary/>
                <w:showingPlcHdr/>
                <w15:appearance w15:val="hidden"/>
              </w:sdtPr>
              <w:sdtContent>
                <w:r w:rsidR="00AC7C34" w:rsidRPr="00F73C5F">
                  <w:rPr>
                    <w:sz w:val="36"/>
                    <w:szCs w:val="36"/>
                  </w:rPr>
                  <w:t>Activities</w:t>
                </w:r>
              </w:sdtContent>
            </w:sdt>
          </w:p>
        </w:tc>
      </w:tr>
    </w:tbl>
    <w:p w14:paraId="36A86CB5" w14:textId="068B309A" w:rsidR="007A0F44" w:rsidRDefault="00F73C5F" w:rsidP="00F73C5F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F73C5F">
        <w:rPr>
          <w:b/>
          <w:bCs/>
          <w:sz w:val="28"/>
          <w:szCs w:val="28"/>
        </w:rPr>
        <w:t xml:space="preserve">Hobbies: </w:t>
      </w:r>
      <w:r>
        <w:rPr>
          <w:b/>
          <w:bCs/>
          <w:sz w:val="28"/>
          <w:szCs w:val="28"/>
        </w:rPr>
        <w:t xml:space="preserve"> Reading Books, Listening to spiritual songs</w:t>
      </w:r>
    </w:p>
    <w:p w14:paraId="7AE38CF9" w14:textId="6D40975E" w:rsidR="00F73C5F" w:rsidRPr="00BD22FF" w:rsidRDefault="00F73C5F" w:rsidP="00BD22FF">
      <w:pPr>
        <w:rPr>
          <w:b/>
          <w:bCs/>
          <w:sz w:val="28"/>
          <w:szCs w:val="28"/>
        </w:rPr>
      </w:pPr>
    </w:p>
    <w:sectPr w:rsidR="00F73C5F" w:rsidRPr="00BD22FF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7AD77" w14:textId="77777777" w:rsidR="005F7B96" w:rsidRDefault="005F7B96" w:rsidP="00F534FB">
      <w:pPr>
        <w:spacing w:after="0"/>
      </w:pPr>
      <w:r>
        <w:separator/>
      </w:r>
    </w:p>
  </w:endnote>
  <w:endnote w:type="continuationSeparator" w:id="0">
    <w:p w14:paraId="01131177" w14:textId="77777777" w:rsidR="005F7B96" w:rsidRDefault="005F7B9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5C4B7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33F38" w14:textId="77777777" w:rsidR="005F7B96" w:rsidRDefault="005F7B96" w:rsidP="00F534FB">
      <w:pPr>
        <w:spacing w:after="0"/>
      </w:pPr>
      <w:r>
        <w:separator/>
      </w:r>
    </w:p>
  </w:footnote>
  <w:footnote w:type="continuationSeparator" w:id="0">
    <w:p w14:paraId="7CA59E8B" w14:textId="77777777" w:rsidR="005F7B96" w:rsidRDefault="005F7B9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202AC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CD3122" wp14:editId="2BE28E4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CFEB4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05047"/>
    <w:multiLevelType w:val="hybridMultilevel"/>
    <w:tmpl w:val="ED5CA4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871122">
    <w:abstractNumId w:val="9"/>
  </w:num>
  <w:num w:numId="2" w16cid:durableId="1105617052">
    <w:abstractNumId w:val="9"/>
    <w:lvlOverride w:ilvl="0">
      <w:startOverride w:val="1"/>
    </w:lvlOverride>
  </w:num>
  <w:num w:numId="3" w16cid:durableId="235170615">
    <w:abstractNumId w:val="10"/>
  </w:num>
  <w:num w:numId="4" w16cid:durableId="969021738">
    <w:abstractNumId w:val="13"/>
  </w:num>
  <w:num w:numId="5" w16cid:durableId="1450976431">
    <w:abstractNumId w:val="8"/>
  </w:num>
  <w:num w:numId="6" w16cid:durableId="2079356110">
    <w:abstractNumId w:val="7"/>
  </w:num>
  <w:num w:numId="7" w16cid:durableId="1146701908">
    <w:abstractNumId w:val="6"/>
  </w:num>
  <w:num w:numId="8" w16cid:durableId="601843434">
    <w:abstractNumId w:val="5"/>
  </w:num>
  <w:num w:numId="9" w16cid:durableId="225455634">
    <w:abstractNumId w:val="4"/>
  </w:num>
  <w:num w:numId="10" w16cid:durableId="143857139">
    <w:abstractNumId w:val="3"/>
  </w:num>
  <w:num w:numId="11" w16cid:durableId="239950313">
    <w:abstractNumId w:val="2"/>
  </w:num>
  <w:num w:numId="12" w16cid:durableId="849029100">
    <w:abstractNumId w:val="1"/>
  </w:num>
  <w:num w:numId="13" w16cid:durableId="424544353">
    <w:abstractNumId w:val="0"/>
  </w:num>
  <w:num w:numId="14" w16cid:durableId="2104645294">
    <w:abstractNumId w:val="12"/>
  </w:num>
  <w:num w:numId="15" w16cid:durableId="741028120">
    <w:abstractNumId w:val="11"/>
  </w:num>
  <w:num w:numId="16" w16cid:durableId="19317682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4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4405"/>
    <w:rsid w:val="0020735F"/>
    <w:rsid w:val="002146F8"/>
    <w:rsid w:val="00215593"/>
    <w:rsid w:val="00217917"/>
    <w:rsid w:val="002372E8"/>
    <w:rsid w:val="0023768B"/>
    <w:rsid w:val="0025163F"/>
    <w:rsid w:val="002535D1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23C2"/>
    <w:rsid w:val="004D3EB1"/>
    <w:rsid w:val="004D465D"/>
    <w:rsid w:val="004E2794"/>
    <w:rsid w:val="004E3F36"/>
    <w:rsid w:val="004E77A5"/>
    <w:rsid w:val="004F1057"/>
    <w:rsid w:val="004F199F"/>
    <w:rsid w:val="005106C0"/>
    <w:rsid w:val="005247B7"/>
    <w:rsid w:val="005324B1"/>
    <w:rsid w:val="005372FA"/>
    <w:rsid w:val="00555F0B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5E21"/>
    <w:rsid w:val="005A459B"/>
    <w:rsid w:val="005A74EC"/>
    <w:rsid w:val="005B3D67"/>
    <w:rsid w:val="005B437C"/>
    <w:rsid w:val="005D0108"/>
    <w:rsid w:val="005E088C"/>
    <w:rsid w:val="005E6E43"/>
    <w:rsid w:val="005F4455"/>
    <w:rsid w:val="005F7B96"/>
    <w:rsid w:val="006104FF"/>
    <w:rsid w:val="006149BA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6937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364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30476"/>
    <w:rsid w:val="00A42CE4"/>
    <w:rsid w:val="00A53ACB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2FF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6822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14CE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73C5F"/>
    <w:rsid w:val="00F904FC"/>
    <w:rsid w:val="00F935BF"/>
    <w:rsid w:val="00F94EB5"/>
    <w:rsid w:val="00FA4359"/>
    <w:rsid w:val="00FA4C84"/>
    <w:rsid w:val="00FB0F18"/>
    <w:rsid w:val="00FE18B2"/>
    <w:rsid w:val="00FE7443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BC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7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uja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DDF28EF46DA4D03A6A112B40D79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C0EA-B6AF-4AB2-AC5E-9DFB2D208122}"/>
      </w:docPartPr>
      <w:docPartBody>
        <w:p w:rsidR="001C0080" w:rsidRDefault="008E34D9">
          <w:pPr>
            <w:pStyle w:val="1DDF28EF46DA4D03A6A112B40D79523F"/>
          </w:pPr>
          <w:r w:rsidRPr="009D0878">
            <w:t>Email</w:t>
          </w:r>
        </w:p>
      </w:docPartBody>
    </w:docPart>
    <w:docPart>
      <w:docPartPr>
        <w:name w:val="056E91D955EE4800BB103861050BA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1CC72-9F50-4B2C-AD22-BE3FC89FCD24}"/>
      </w:docPartPr>
      <w:docPartBody>
        <w:p w:rsidR="001C0080" w:rsidRDefault="008E34D9">
          <w:pPr>
            <w:pStyle w:val="056E91D955EE4800BB103861050BA956"/>
          </w:pPr>
          <w:r w:rsidRPr="009D0878">
            <w:t>LinkedIn Profile</w:t>
          </w:r>
        </w:p>
      </w:docPartBody>
    </w:docPart>
    <w:docPart>
      <w:docPartPr>
        <w:name w:val="3BDBBBFA1FFA47CF8E356E1957922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43E48-E389-47F8-B778-D86AB743B4FF}"/>
      </w:docPartPr>
      <w:docPartBody>
        <w:p w:rsidR="001C0080" w:rsidRDefault="008E34D9">
          <w:pPr>
            <w:pStyle w:val="3BDBBBFA1FFA47CF8E356E1957922483"/>
          </w:pPr>
          <w:r w:rsidRPr="009D0878">
            <w:t>Twitter/Blog/Portfolio</w:t>
          </w:r>
        </w:p>
      </w:docPartBody>
    </w:docPart>
    <w:docPart>
      <w:docPartPr>
        <w:name w:val="1ED084D4A6D3440C905029C0014B1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5FEF5-E5F1-4FAA-96C4-287BAEF430BD}"/>
      </w:docPartPr>
      <w:docPartBody>
        <w:p w:rsidR="001C0080" w:rsidRDefault="008E34D9">
          <w:pPr>
            <w:pStyle w:val="1ED084D4A6D3440C905029C0014B15A8"/>
          </w:pPr>
          <w:r w:rsidRPr="00D85CA4">
            <w:t>Objective</w:t>
          </w:r>
        </w:p>
      </w:docPartBody>
    </w:docPart>
    <w:docPart>
      <w:docPartPr>
        <w:name w:val="29568F1862D74D6BB8EC3973AF2E2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CD10-5ED3-4B31-8B71-799EAB33C6E1}"/>
      </w:docPartPr>
      <w:docPartBody>
        <w:p w:rsidR="001C0080" w:rsidRDefault="008E34D9">
          <w:pPr>
            <w:pStyle w:val="29568F1862D74D6BB8EC3973AF2E29CA"/>
          </w:pPr>
          <w:r w:rsidRPr="00565B06">
            <w:t>Education</w:t>
          </w:r>
        </w:p>
      </w:docPartBody>
    </w:docPart>
    <w:docPart>
      <w:docPartPr>
        <w:name w:val="1DC0BDA133BF4AF8A47CFE8E9DE82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0CEA9-43BA-40C0-9CEC-4CC9DCC6997A}"/>
      </w:docPartPr>
      <w:docPartBody>
        <w:p w:rsidR="001C0080" w:rsidRDefault="008E34D9">
          <w:pPr>
            <w:pStyle w:val="1DC0BDA133BF4AF8A47CFE8E9DE824FF"/>
          </w:pPr>
          <w:r w:rsidRPr="00565B06">
            <w:t>Experience</w:t>
          </w:r>
        </w:p>
      </w:docPartBody>
    </w:docPart>
    <w:docPart>
      <w:docPartPr>
        <w:name w:val="69B770125E8B43CEAA87B825D41E0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8FE1A-930F-4945-AC95-48449D976DB1}"/>
      </w:docPartPr>
      <w:docPartBody>
        <w:p w:rsidR="001C0080" w:rsidRDefault="008E34D9">
          <w:pPr>
            <w:pStyle w:val="69B770125E8B43CEAA87B825D41E04A4"/>
          </w:pPr>
          <w:r w:rsidRPr="00565B06">
            <w:t>Skills</w:t>
          </w:r>
        </w:p>
      </w:docPartBody>
    </w:docPart>
    <w:docPart>
      <w:docPartPr>
        <w:name w:val="9F9A4B29100143C7BFC4E8334DC08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BFD59-AEBA-4FCE-8D24-FAE33E4BD8AA}"/>
      </w:docPartPr>
      <w:docPartBody>
        <w:p w:rsidR="001C0080" w:rsidRDefault="008E34D9">
          <w:pPr>
            <w:pStyle w:val="9F9A4B29100143C7BFC4E8334DC08924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D9"/>
    <w:rsid w:val="001C0080"/>
    <w:rsid w:val="002535D1"/>
    <w:rsid w:val="003A7496"/>
    <w:rsid w:val="008E34D9"/>
    <w:rsid w:val="00A24B58"/>
    <w:rsid w:val="00A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F28EF46DA4D03A6A112B40D79523F">
    <w:name w:val="1DDF28EF46DA4D03A6A112B40D79523F"/>
  </w:style>
  <w:style w:type="paragraph" w:customStyle="1" w:styleId="056E91D955EE4800BB103861050BA956">
    <w:name w:val="056E91D955EE4800BB103861050BA956"/>
  </w:style>
  <w:style w:type="paragraph" w:customStyle="1" w:styleId="3BDBBBFA1FFA47CF8E356E1957922483">
    <w:name w:val="3BDBBBFA1FFA47CF8E356E1957922483"/>
  </w:style>
  <w:style w:type="paragraph" w:customStyle="1" w:styleId="1ED084D4A6D3440C905029C0014B15A8">
    <w:name w:val="1ED084D4A6D3440C905029C0014B15A8"/>
  </w:style>
  <w:style w:type="paragraph" w:customStyle="1" w:styleId="29568F1862D74D6BB8EC3973AF2E29CA">
    <w:name w:val="29568F1862D74D6BB8EC3973AF2E29C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DC0BDA133BF4AF8A47CFE8E9DE824FF">
    <w:name w:val="1DC0BDA133BF4AF8A47CFE8E9DE824FF"/>
  </w:style>
  <w:style w:type="paragraph" w:customStyle="1" w:styleId="69B770125E8B43CEAA87B825D41E04A4">
    <w:name w:val="69B770125E8B43CEAA87B825D41E04A4"/>
  </w:style>
  <w:style w:type="paragraph" w:customStyle="1" w:styleId="9F9A4B29100143C7BFC4E8334DC08924">
    <w:name w:val="9F9A4B29100143C7BFC4E8334DC089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2024-05-31T16:13:00Z</dcterms:created>
  <dcterms:modified xsi:type="dcterms:W3CDTF">2024-05-31T16:13:00Z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